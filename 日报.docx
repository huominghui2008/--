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0003BA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485679">
        <w:rPr>
          <w:rFonts w:hint="eastAsia"/>
        </w:rPr>
        <w:t>6</w:t>
      </w:r>
      <w:r w:rsidR="002D57E7">
        <w:rPr>
          <w:rFonts w:hint="eastAsia"/>
        </w:rPr>
        <w:t>月</w:t>
      </w:r>
      <w:r w:rsidR="00C96F97">
        <w:t>20</w:t>
      </w:r>
      <w:bookmarkStart w:id="0" w:name="_GoBack"/>
      <w:bookmarkEnd w:id="0"/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78"/>
        <w:gridCol w:w="2514"/>
        <w:gridCol w:w="6678"/>
      </w:tblGrid>
      <w:tr w:rsidR="00163F18" w:rsidTr="0038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51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678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387C61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1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B2B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 </w:t>
            </w:r>
          </w:p>
        </w:tc>
        <w:tc>
          <w:tcPr>
            <w:tcW w:w="6678" w:type="dxa"/>
          </w:tcPr>
          <w:p w:rsidR="00F95557" w:rsidRPr="0000072B" w:rsidRDefault="00297DD9" w:rsidP="008B49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V1.2</w:t>
            </w:r>
            <w:r>
              <w:rPr>
                <w:rFonts w:hint="eastAsia"/>
              </w:rPr>
              <w:t>正式提测。</w:t>
            </w:r>
            <w:r w:rsidR="008B4997">
              <w:rPr>
                <w:rFonts w:hint="eastAsia"/>
              </w:rPr>
              <w:t>《功能测试报告</w:t>
            </w:r>
            <w:r w:rsidR="008B4997">
              <w:rPr>
                <w:rFonts w:hint="eastAsia"/>
              </w:rPr>
              <w:t>》</w:t>
            </w:r>
            <w:r w:rsidR="00906573">
              <w:rPr>
                <w:rFonts w:hint="eastAsia"/>
              </w:rPr>
              <w:t>详情</w:t>
            </w:r>
            <w:r>
              <w:rPr>
                <w:rFonts w:hint="eastAsia"/>
              </w:rPr>
              <w:t>见附件。</w:t>
            </w:r>
            <w:r w:rsidR="00C1005E" w:rsidRPr="00E77CC8">
              <w:rPr>
                <w:rFonts w:hint="eastAsia"/>
                <w:color w:val="FF0000"/>
              </w:rPr>
              <w:t>建议这</w:t>
            </w:r>
            <w:proofErr w:type="gramStart"/>
            <w:r w:rsidR="00C1005E" w:rsidRPr="00E77CC8">
              <w:rPr>
                <w:rFonts w:hint="eastAsia"/>
                <w:color w:val="FF0000"/>
              </w:rPr>
              <w:t>周功能</w:t>
            </w:r>
            <w:proofErr w:type="gramEnd"/>
            <w:r w:rsidR="00C1005E" w:rsidRPr="00E77CC8">
              <w:rPr>
                <w:rFonts w:hint="eastAsia"/>
                <w:color w:val="FF0000"/>
              </w:rPr>
              <w:t>修改</w:t>
            </w:r>
            <w:r w:rsidR="00934A16">
              <w:rPr>
                <w:rFonts w:hint="eastAsia"/>
                <w:color w:val="FF0000"/>
              </w:rPr>
              <w:t>完毕</w:t>
            </w:r>
            <w:r w:rsidR="00C1005E" w:rsidRPr="00E77CC8">
              <w:rPr>
                <w:rFonts w:hint="eastAsia"/>
                <w:color w:val="FF0000"/>
              </w:rPr>
              <w:t>，下周开启“内审工作”。</w:t>
            </w:r>
          </w:p>
        </w:tc>
      </w:tr>
      <w:tr w:rsidR="00387C61" w:rsidRPr="00C1346D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387C61" w:rsidP="00387C61">
            <w:r>
              <w:rPr>
                <w:rFonts w:hint="eastAsia"/>
              </w:rPr>
              <w:t>2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83">
              <w:rPr>
                <w:rFonts w:hint="eastAsia"/>
              </w:rPr>
              <w:t xml:space="preserve"> B2C </w:t>
            </w:r>
            <w:r w:rsidRPr="005A2683">
              <w:rPr>
                <w:rFonts w:hint="eastAsia"/>
              </w:rPr>
              <w:t>商城</w:t>
            </w:r>
            <w:r w:rsidRPr="005A2683">
              <w:rPr>
                <w:rFonts w:hint="eastAsia"/>
              </w:rPr>
              <w:t xml:space="preserve">      </w:t>
            </w:r>
          </w:p>
        </w:tc>
        <w:tc>
          <w:tcPr>
            <w:tcW w:w="6678" w:type="dxa"/>
          </w:tcPr>
          <w:p w:rsidR="00C1346D" w:rsidRPr="00C1346D" w:rsidRDefault="002C4170" w:rsidP="005C1A0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内部核对熟悉代码。</w:t>
            </w: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预计下周安排内容。</w:t>
            </w:r>
            <w:r>
              <w:rPr>
                <w:rFonts w:hint="eastAsia"/>
              </w:rPr>
              <w:t>IOS</w:t>
            </w:r>
            <w:r>
              <w:t xml:space="preserve">  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日第一稿。</w:t>
            </w:r>
          </w:p>
        </w:tc>
      </w:tr>
      <w:tr w:rsidR="00387C61" w:rsidRPr="00546EF6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3</w:t>
            </w:r>
          </w:p>
        </w:tc>
        <w:tc>
          <w:tcPr>
            <w:tcW w:w="2514" w:type="dxa"/>
          </w:tcPr>
          <w:p w:rsidR="00387C61" w:rsidRPr="005A2683" w:rsidRDefault="00387C61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83">
              <w:t xml:space="preserve"> Ai         </w:t>
            </w:r>
          </w:p>
        </w:tc>
        <w:tc>
          <w:tcPr>
            <w:tcW w:w="6678" w:type="dxa"/>
          </w:tcPr>
          <w:p w:rsidR="00DA333A" w:rsidRDefault="00DA333A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目前可以识别</w:t>
            </w:r>
            <w:r>
              <w:rPr>
                <w:rFonts w:hint="eastAsia"/>
              </w:rPr>
              <w:t>1</w:t>
            </w:r>
            <w:r>
              <w:t>17</w:t>
            </w:r>
            <w:r>
              <w:rPr>
                <w:rFonts w:hint="eastAsia"/>
              </w:rPr>
              <w:t>类农作物。还在不断增加。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同时加入图片地理位置信息。</w:t>
            </w:r>
            <w:r w:rsidR="00F106FF">
              <w:rPr>
                <w:rFonts w:hint="eastAsia"/>
              </w:rPr>
              <w:t xml:space="preserve"> </w:t>
            </w:r>
          </w:p>
          <w:p w:rsidR="00387C61" w:rsidRDefault="00380D65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后台网址：</w:t>
            </w:r>
            <w:r w:rsidRPr="00380D65">
              <w:t>https://cv.517517.cc/admin/#/cate</w:t>
            </w:r>
            <w:r w:rsidR="00F106FF" w:rsidRPr="0000072B">
              <w:t xml:space="preserve"> </w:t>
            </w:r>
          </w:p>
          <w:p w:rsidR="00485679" w:rsidRPr="0000072B" w:rsidRDefault="00C41EAE" w:rsidP="005C1A0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前台目前还是在：晨风平台（公众号）</w:t>
            </w:r>
          </w:p>
        </w:tc>
      </w:tr>
      <w:tr w:rsidR="00387C61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387C61" w:rsidRDefault="00D31845" w:rsidP="00387C61">
            <w:r>
              <w:t>4</w:t>
            </w:r>
          </w:p>
        </w:tc>
        <w:tc>
          <w:tcPr>
            <w:tcW w:w="2514" w:type="dxa"/>
          </w:tcPr>
          <w:p w:rsidR="00485679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</w:t>
            </w:r>
            <w:r>
              <w:rPr>
                <w:rFonts w:hint="eastAsia"/>
              </w:rPr>
              <w:t>IP</w:t>
            </w:r>
          </w:p>
          <w:p w:rsidR="00387C61" w:rsidRDefault="00485679" w:rsidP="004856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晨疯</w:t>
            </w:r>
            <w:proofErr w:type="gramEnd"/>
            <w:r>
              <w:t>office</w:t>
            </w:r>
          </w:p>
        </w:tc>
        <w:tc>
          <w:tcPr>
            <w:tcW w:w="6678" w:type="dxa"/>
          </w:tcPr>
          <w:p w:rsidR="00D8594F" w:rsidRDefault="00AF072A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D8594F">
              <w:rPr>
                <w:rFonts w:hint="eastAsia"/>
              </w:rPr>
              <w:t>菜头表情包策划。（周四开始制作）</w:t>
            </w:r>
          </w:p>
          <w:p w:rsidR="00387C61" w:rsidRDefault="00D8594F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菜头夏至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（本周出）、菜头土地日</w:t>
            </w:r>
            <w:r>
              <w:rPr>
                <w:rFonts w:hint="eastAsia"/>
              </w:rPr>
              <w:t>video</w:t>
            </w:r>
            <w:r>
              <w:rPr>
                <w:rFonts w:hint="eastAsia"/>
              </w:rPr>
              <w:t>。（本周出）</w:t>
            </w:r>
          </w:p>
        </w:tc>
      </w:tr>
      <w:tr w:rsidR="00B50E64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B50E64" w:rsidRDefault="00485679" w:rsidP="00387C61">
            <w:r>
              <w:t>5</w:t>
            </w:r>
          </w:p>
        </w:tc>
        <w:tc>
          <w:tcPr>
            <w:tcW w:w="2514" w:type="dxa"/>
          </w:tcPr>
          <w:p w:rsidR="00B50E64" w:rsidRDefault="00CC347E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三元朱一号大棚</w:t>
            </w:r>
          </w:p>
        </w:tc>
        <w:tc>
          <w:tcPr>
            <w:tcW w:w="6678" w:type="dxa"/>
          </w:tcPr>
          <w:p w:rsidR="00B50E64" w:rsidRPr="00A409CC" w:rsidRDefault="00FB0D76" w:rsidP="00B50E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开发已经评估出来。项目计划</w:t>
            </w:r>
            <w:r>
              <w:rPr>
                <w:rFonts w:hint="eastAsia"/>
              </w:rPr>
              <w:t>2019-06-17</w:t>
            </w:r>
            <w:r>
              <w:rPr>
                <w:rFonts w:hint="eastAsia"/>
              </w:rPr>
              <w:t>开始，争取在</w:t>
            </w:r>
            <w:r>
              <w:rPr>
                <w:rFonts w:hint="eastAsia"/>
              </w:rPr>
              <w:t>2019-06-29</w:t>
            </w:r>
            <w:r>
              <w:rPr>
                <w:rFonts w:hint="eastAsia"/>
              </w:rPr>
              <w:t>输出。</w:t>
            </w:r>
          </w:p>
        </w:tc>
      </w:tr>
      <w:tr w:rsidR="00D8594F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D8594F" w:rsidRDefault="00D8594F" w:rsidP="00387C61">
            <w:r>
              <w:rPr>
                <w:rFonts w:hint="eastAsia"/>
              </w:rPr>
              <w:t>6</w:t>
            </w:r>
          </w:p>
        </w:tc>
        <w:tc>
          <w:tcPr>
            <w:tcW w:w="2514" w:type="dxa"/>
          </w:tcPr>
          <w:p w:rsidR="00D8594F" w:rsidRDefault="00D8594F" w:rsidP="00D859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8594F">
              <w:rPr>
                <w:rFonts w:hint="eastAsia"/>
              </w:rPr>
              <w:t xml:space="preserve">3D </w:t>
            </w:r>
            <w:r w:rsidRPr="00D8594F">
              <w:rPr>
                <w:rFonts w:hint="eastAsia"/>
              </w:rPr>
              <w:t>大棚建模</w:t>
            </w:r>
          </w:p>
        </w:tc>
        <w:tc>
          <w:tcPr>
            <w:tcW w:w="6678" w:type="dxa"/>
          </w:tcPr>
          <w:p w:rsidR="00D8594F" w:rsidRDefault="00D8594F" w:rsidP="00D8594F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昨天</w:t>
            </w:r>
            <w:r w:rsidRPr="00D8594F">
              <w:rPr>
                <w:rFonts w:hint="eastAsia"/>
              </w:rPr>
              <w:t>已经输出草莓大棚设计，</w:t>
            </w:r>
            <w:r>
              <w:rPr>
                <w:rFonts w:hint="eastAsia"/>
              </w:rPr>
              <w:t>根据于总要求有修改，</w:t>
            </w:r>
            <w:r w:rsidRPr="00D8594F">
              <w:rPr>
                <w:rFonts w:hint="eastAsia"/>
              </w:rPr>
              <w:t>明天</w:t>
            </w:r>
            <w:r>
              <w:rPr>
                <w:rFonts w:hint="eastAsia"/>
              </w:rPr>
              <w:t>继续做，预计明天输出。</w:t>
            </w:r>
          </w:p>
        </w:tc>
      </w:tr>
      <w:tr w:rsidR="00D02896" w:rsidRPr="00067434" w:rsidTr="0038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D02896" w:rsidRDefault="00D8594F" w:rsidP="00387C61">
            <w:r>
              <w:t>7</w:t>
            </w:r>
          </w:p>
        </w:tc>
        <w:tc>
          <w:tcPr>
            <w:tcW w:w="2514" w:type="dxa"/>
          </w:tcPr>
          <w:p w:rsidR="00D02896" w:rsidRDefault="00D02896" w:rsidP="00387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苹果账号申请</w:t>
            </w:r>
          </w:p>
        </w:tc>
        <w:tc>
          <w:tcPr>
            <w:tcW w:w="6678" w:type="dxa"/>
          </w:tcPr>
          <w:p w:rsidR="00D02896" w:rsidRDefault="008B4997" w:rsidP="00D8594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五个公司的</w:t>
            </w:r>
            <w:proofErr w:type="gramStart"/>
            <w:r w:rsidR="00AF50C3" w:rsidRPr="00AF50C3">
              <w:rPr>
                <w:rFonts w:hint="eastAsia"/>
              </w:rPr>
              <w:t>邓白氏码</w:t>
            </w:r>
            <w:r>
              <w:rPr>
                <w:rFonts w:hint="eastAsia"/>
              </w:rPr>
              <w:t>都</w:t>
            </w:r>
            <w:proofErr w:type="gramEnd"/>
            <w:r>
              <w:rPr>
                <w:rFonts w:hint="eastAsia"/>
              </w:rPr>
              <w:t>已经拿到，现在需要五个网站和域名</w:t>
            </w:r>
            <w:r w:rsidR="00D8594F">
              <w:rPr>
                <w:rFonts w:hint="eastAsia"/>
              </w:rPr>
              <w:t>。</w:t>
            </w:r>
          </w:p>
        </w:tc>
      </w:tr>
      <w:tr w:rsidR="009D6DEA" w:rsidRPr="00067434" w:rsidTr="00387C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" w:type="dxa"/>
          </w:tcPr>
          <w:p w:rsidR="009D6DEA" w:rsidRDefault="00D8594F" w:rsidP="00387C61">
            <w:r>
              <w:t>8</w:t>
            </w:r>
          </w:p>
        </w:tc>
        <w:tc>
          <w:tcPr>
            <w:tcW w:w="2514" w:type="dxa"/>
          </w:tcPr>
          <w:p w:rsidR="009D6DEA" w:rsidRDefault="009D6DEA" w:rsidP="00387C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溯源系统原型设计</w:t>
            </w:r>
          </w:p>
        </w:tc>
        <w:tc>
          <w:tcPr>
            <w:tcW w:w="6678" w:type="dxa"/>
          </w:tcPr>
          <w:p w:rsidR="009D6DEA" w:rsidRDefault="00402E09" w:rsidP="00402E0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7376A2">
              <w:rPr>
                <w:rFonts w:hint="eastAsia"/>
              </w:rPr>
              <w:t>三</w:t>
            </w:r>
            <w:r>
              <w:rPr>
                <w:rFonts w:hint="eastAsia"/>
              </w:rPr>
              <w:t>稿</w:t>
            </w:r>
            <w:r w:rsidR="009D6DEA">
              <w:rPr>
                <w:rFonts w:hint="eastAsia"/>
              </w:rPr>
              <w:t>已经</w:t>
            </w:r>
            <w:r>
              <w:rPr>
                <w:rFonts w:hint="eastAsia"/>
              </w:rPr>
              <w:t>输出，访问地址见备注。</w:t>
            </w:r>
          </w:p>
        </w:tc>
      </w:tr>
    </w:tbl>
    <w:p w:rsidR="007376A2" w:rsidRDefault="007376A2" w:rsidP="007376A2">
      <w:r>
        <w:rPr>
          <w:rFonts w:hint="eastAsia"/>
        </w:rPr>
        <w:t>溯源原型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https://org.modao.cc/app/830d52b2bf485d04d0f564e523a124b5</w:t>
      </w:r>
    </w:p>
    <w:p w:rsidR="00E6628F" w:rsidRDefault="007376A2" w:rsidP="007376A2">
      <w:r>
        <w:rPr>
          <w:rFonts w:hint="eastAsia"/>
        </w:rPr>
        <w:t>溯源原型二：</w:t>
      </w:r>
      <w:hyperlink r:id="rId7" w:history="1">
        <w:r w:rsidRPr="00306C92">
          <w:rPr>
            <w:rStyle w:val="af1"/>
            <w:rFonts w:hint="eastAsia"/>
          </w:rPr>
          <w:t>https://org.modao.cc/app/41ac45c77834250958116a0807a13407</w:t>
        </w:r>
      </w:hyperlink>
    </w:p>
    <w:p w:rsidR="00C959C8" w:rsidRDefault="00435D10" w:rsidP="007376A2">
      <w:r>
        <w:rPr>
          <w:rFonts w:hint="eastAsia"/>
        </w:rPr>
        <w:t>溯源原型三：</w:t>
      </w:r>
      <w:r w:rsidR="00774552" w:rsidRPr="00435D10">
        <w:rPr>
          <w:rFonts w:hint="eastAsia"/>
        </w:rPr>
        <w:t xml:space="preserve"> </w:t>
      </w:r>
      <w:hyperlink r:id="rId8" w:history="1">
        <w:r w:rsidR="008B4997" w:rsidRPr="00DF185A">
          <w:rPr>
            <w:rStyle w:val="af1"/>
          </w:rPr>
          <w:t>https://org.modao.cc/app/106101ba5912eef5d2b46d0194350e4ce7ad6de1</w:t>
        </w:r>
      </w:hyperlink>
    </w:p>
    <w:p w:rsidR="007376A2" w:rsidRDefault="008B4997" w:rsidP="007376A2">
      <w:r>
        <w:rPr>
          <w:rFonts w:hint="eastAsia"/>
        </w:rPr>
        <w:t>（于</w:t>
      </w:r>
      <w:proofErr w:type="gramStart"/>
      <w:r>
        <w:rPr>
          <w:rFonts w:hint="eastAsia"/>
        </w:rPr>
        <w:t>总选择</w:t>
      </w:r>
      <w:proofErr w:type="gramEnd"/>
      <w:r w:rsidR="00592B5E">
        <w:rPr>
          <w:rFonts w:hint="eastAsia"/>
        </w:rPr>
        <w:t>第三</w:t>
      </w:r>
      <w:r>
        <w:rPr>
          <w:rFonts w:hint="eastAsia"/>
        </w:rPr>
        <w:t>稿，再设计大气一些。）</w:t>
      </w:r>
    </w:p>
    <w:p w:rsidR="00995318" w:rsidRPr="008B4997" w:rsidRDefault="00995318" w:rsidP="0099531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Ai</w:t>
      </w:r>
      <w:r>
        <w:rPr>
          <w:rFonts w:hint="eastAsia"/>
        </w:rPr>
        <w:t>前端设计：</w:t>
      </w:r>
      <w:r w:rsidRPr="008B4997">
        <w:t>https://org.modao.cc/app/74fb24fc420f0bef7f4f73966c3e3ad2</w:t>
      </w:r>
    </w:p>
    <w:p w:rsidR="00995318" w:rsidRPr="00995318" w:rsidRDefault="00995318" w:rsidP="007376A2">
      <w:pPr>
        <w:rPr>
          <w:rFonts w:hint="eastAsia"/>
        </w:rPr>
      </w:pPr>
    </w:p>
    <w:sectPr w:rsidR="00995318" w:rsidRPr="00995318" w:rsidSect="009462AE">
      <w:foot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3BA" w:rsidRDefault="000003BA">
      <w:pPr>
        <w:spacing w:after="0" w:line="240" w:lineRule="auto"/>
      </w:pPr>
      <w:r>
        <w:separator/>
      </w:r>
    </w:p>
  </w:endnote>
  <w:endnote w:type="continuationSeparator" w:id="0">
    <w:p w:rsidR="000003BA" w:rsidRDefault="0000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3BA" w:rsidRDefault="000003BA">
      <w:pPr>
        <w:spacing w:after="0" w:line="240" w:lineRule="auto"/>
      </w:pPr>
      <w:r>
        <w:separator/>
      </w:r>
    </w:p>
  </w:footnote>
  <w:footnote w:type="continuationSeparator" w:id="0">
    <w:p w:rsidR="000003BA" w:rsidRDefault="00000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3BA"/>
    <w:rsid w:val="00000B0A"/>
    <w:rsid w:val="00000FFC"/>
    <w:rsid w:val="00020707"/>
    <w:rsid w:val="00032192"/>
    <w:rsid w:val="00037A63"/>
    <w:rsid w:val="00043C2E"/>
    <w:rsid w:val="00053ADD"/>
    <w:rsid w:val="00053B96"/>
    <w:rsid w:val="00067434"/>
    <w:rsid w:val="000763DF"/>
    <w:rsid w:val="00090AA1"/>
    <w:rsid w:val="00096686"/>
    <w:rsid w:val="000B507A"/>
    <w:rsid w:val="000B5FB2"/>
    <w:rsid w:val="000C3B95"/>
    <w:rsid w:val="000C4759"/>
    <w:rsid w:val="000E2A3A"/>
    <w:rsid w:val="000F3230"/>
    <w:rsid w:val="000F70FC"/>
    <w:rsid w:val="001069F9"/>
    <w:rsid w:val="00141D35"/>
    <w:rsid w:val="001421D8"/>
    <w:rsid w:val="001504D0"/>
    <w:rsid w:val="00162174"/>
    <w:rsid w:val="00163F18"/>
    <w:rsid w:val="00170164"/>
    <w:rsid w:val="00171890"/>
    <w:rsid w:val="00173987"/>
    <w:rsid w:val="00175344"/>
    <w:rsid w:val="00181F28"/>
    <w:rsid w:val="00185F2A"/>
    <w:rsid w:val="00191982"/>
    <w:rsid w:val="001B1B8D"/>
    <w:rsid w:val="001C434C"/>
    <w:rsid w:val="001C6BA2"/>
    <w:rsid w:val="001D23D6"/>
    <w:rsid w:val="001D409F"/>
    <w:rsid w:val="001D4B97"/>
    <w:rsid w:val="001E0E04"/>
    <w:rsid w:val="00234E47"/>
    <w:rsid w:val="00241A67"/>
    <w:rsid w:val="00260AA2"/>
    <w:rsid w:val="00273D52"/>
    <w:rsid w:val="00274BF5"/>
    <w:rsid w:val="00277E05"/>
    <w:rsid w:val="0028003E"/>
    <w:rsid w:val="0028539D"/>
    <w:rsid w:val="00297DD9"/>
    <w:rsid w:val="002B3A79"/>
    <w:rsid w:val="002C4170"/>
    <w:rsid w:val="002D57E7"/>
    <w:rsid w:val="002D7A76"/>
    <w:rsid w:val="002E6AAD"/>
    <w:rsid w:val="00310C1D"/>
    <w:rsid w:val="003132F8"/>
    <w:rsid w:val="0033168D"/>
    <w:rsid w:val="00343FF5"/>
    <w:rsid w:val="00351523"/>
    <w:rsid w:val="00357682"/>
    <w:rsid w:val="00363077"/>
    <w:rsid w:val="0036360F"/>
    <w:rsid w:val="00364A49"/>
    <w:rsid w:val="00370DA8"/>
    <w:rsid w:val="00373AFE"/>
    <w:rsid w:val="00374ACF"/>
    <w:rsid w:val="00376159"/>
    <w:rsid w:val="00380D65"/>
    <w:rsid w:val="00382627"/>
    <w:rsid w:val="00387C61"/>
    <w:rsid w:val="003944C6"/>
    <w:rsid w:val="003A7593"/>
    <w:rsid w:val="003B5EEA"/>
    <w:rsid w:val="003C5E54"/>
    <w:rsid w:val="003D2072"/>
    <w:rsid w:val="003E5010"/>
    <w:rsid w:val="00402E09"/>
    <w:rsid w:val="00403E30"/>
    <w:rsid w:val="004066D5"/>
    <w:rsid w:val="00412108"/>
    <w:rsid w:val="00424863"/>
    <w:rsid w:val="00432943"/>
    <w:rsid w:val="00435D10"/>
    <w:rsid w:val="00442775"/>
    <w:rsid w:val="00453312"/>
    <w:rsid w:val="00485679"/>
    <w:rsid w:val="00491ABA"/>
    <w:rsid w:val="00492580"/>
    <w:rsid w:val="00496390"/>
    <w:rsid w:val="004979B5"/>
    <w:rsid w:val="004A689C"/>
    <w:rsid w:val="004B4C1C"/>
    <w:rsid w:val="004C14FE"/>
    <w:rsid w:val="004C6E3F"/>
    <w:rsid w:val="004D1F78"/>
    <w:rsid w:val="004D25EA"/>
    <w:rsid w:val="004E4EAB"/>
    <w:rsid w:val="004F07EF"/>
    <w:rsid w:val="004F56CD"/>
    <w:rsid w:val="004F5B98"/>
    <w:rsid w:val="00507582"/>
    <w:rsid w:val="00527D68"/>
    <w:rsid w:val="00541BDB"/>
    <w:rsid w:val="00546EF6"/>
    <w:rsid w:val="005472C8"/>
    <w:rsid w:val="00547BAF"/>
    <w:rsid w:val="0055336D"/>
    <w:rsid w:val="0055577B"/>
    <w:rsid w:val="0056771B"/>
    <w:rsid w:val="00576F1C"/>
    <w:rsid w:val="00582082"/>
    <w:rsid w:val="00592B5E"/>
    <w:rsid w:val="00594671"/>
    <w:rsid w:val="005C1A07"/>
    <w:rsid w:val="005D785E"/>
    <w:rsid w:val="005E18FA"/>
    <w:rsid w:val="005E7750"/>
    <w:rsid w:val="0060230A"/>
    <w:rsid w:val="00606319"/>
    <w:rsid w:val="00623240"/>
    <w:rsid w:val="0063008A"/>
    <w:rsid w:val="006344E4"/>
    <w:rsid w:val="00661082"/>
    <w:rsid w:val="0066228E"/>
    <w:rsid w:val="00664C50"/>
    <w:rsid w:val="00684824"/>
    <w:rsid w:val="006937FA"/>
    <w:rsid w:val="00694FA8"/>
    <w:rsid w:val="006A1AEF"/>
    <w:rsid w:val="006B1CED"/>
    <w:rsid w:val="006B3F86"/>
    <w:rsid w:val="006C5EF2"/>
    <w:rsid w:val="006D02B9"/>
    <w:rsid w:val="006E2DC2"/>
    <w:rsid w:val="006F0DD7"/>
    <w:rsid w:val="007119E5"/>
    <w:rsid w:val="0073101D"/>
    <w:rsid w:val="007376A2"/>
    <w:rsid w:val="00743952"/>
    <w:rsid w:val="00770418"/>
    <w:rsid w:val="0077345F"/>
    <w:rsid w:val="0077429A"/>
    <w:rsid w:val="00774552"/>
    <w:rsid w:val="0078012E"/>
    <w:rsid w:val="00781A8B"/>
    <w:rsid w:val="007D7340"/>
    <w:rsid w:val="007E04E9"/>
    <w:rsid w:val="008019C2"/>
    <w:rsid w:val="00802447"/>
    <w:rsid w:val="00814DD6"/>
    <w:rsid w:val="0082081A"/>
    <w:rsid w:val="0088414D"/>
    <w:rsid w:val="008847B8"/>
    <w:rsid w:val="008A195E"/>
    <w:rsid w:val="008A1E9E"/>
    <w:rsid w:val="008B4997"/>
    <w:rsid w:val="008B6B76"/>
    <w:rsid w:val="008B78EB"/>
    <w:rsid w:val="008E43A3"/>
    <w:rsid w:val="008F1A91"/>
    <w:rsid w:val="0090071E"/>
    <w:rsid w:val="009036FB"/>
    <w:rsid w:val="00906573"/>
    <w:rsid w:val="00907A0D"/>
    <w:rsid w:val="00913B66"/>
    <w:rsid w:val="00934A16"/>
    <w:rsid w:val="009462AE"/>
    <w:rsid w:val="00963674"/>
    <w:rsid w:val="00963B02"/>
    <w:rsid w:val="00976176"/>
    <w:rsid w:val="009859E8"/>
    <w:rsid w:val="0099294E"/>
    <w:rsid w:val="00995318"/>
    <w:rsid w:val="009A3320"/>
    <w:rsid w:val="009A479F"/>
    <w:rsid w:val="009B6C16"/>
    <w:rsid w:val="009B7D25"/>
    <w:rsid w:val="009C30C2"/>
    <w:rsid w:val="009C7831"/>
    <w:rsid w:val="009D4923"/>
    <w:rsid w:val="009D6DEA"/>
    <w:rsid w:val="009E30DC"/>
    <w:rsid w:val="009E4355"/>
    <w:rsid w:val="009F29D0"/>
    <w:rsid w:val="00A11DF7"/>
    <w:rsid w:val="00A12463"/>
    <w:rsid w:val="00A124EC"/>
    <w:rsid w:val="00A14397"/>
    <w:rsid w:val="00A166F6"/>
    <w:rsid w:val="00A16C81"/>
    <w:rsid w:val="00A25541"/>
    <w:rsid w:val="00A31726"/>
    <w:rsid w:val="00A35E4C"/>
    <w:rsid w:val="00A409CC"/>
    <w:rsid w:val="00A4189B"/>
    <w:rsid w:val="00A60076"/>
    <w:rsid w:val="00A616CD"/>
    <w:rsid w:val="00A61880"/>
    <w:rsid w:val="00A73765"/>
    <w:rsid w:val="00A74404"/>
    <w:rsid w:val="00A82D80"/>
    <w:rsid w:val="00A8307A"/>
    <w:rsid w:val="00A9153E"/>
    <w:rsid w:val="00A96FEA"/>
    <w:rsid w:val="00AA725C"/>
    <w:rsid w:val="00AC543B"/>
    <w:rsid w:val="00AD4332"/>
    <w:rsid w:val="00AF072A"/>
    <w:rsid w:val="00AF50C3"/>
    <w:rsid w:val="00AF7066"/>
    <w:rsid w:val="00AF729C"/>
    <w:rsid w:val="00AF79C9"/>
    <w:rsid w:val="00B2373D"/>
    <w:rsid w:val="00B23B2D"/>
    <w:rsid w:val="00B27170"/>
    <w:rsid w:val="00B474A6"/>
    <w:rsid w:val="00B476AE"/>
    <w:rsid w:val="00B50E64"/>
    <w:rsid w:val="00B576AC"/>
    <w:rsid w:val="00B63DAB"/>
    <w:rsid w:val="00B72BA7"/>
    <w:rsid w:val="00B7394B"/>
    <w:rsid w:val="00B80A3B"/>
    <w:rsid w:val="00B815E3"/>
    <w:rsid w:val="00B847F3"/>
    <w:rsid w:val="00BA375B"/>
    <w:rsid w:val="00BC5481"/>
    <w:rsid w:val="00BC5D18"/>
    <w:rsid w:val="00BC5D31"/>
    <w:rsid w:val="00BF480B"/>
    <w:rsid w:val="00C00926"/>
    <w:rsid w:val="00C063EE"/>
    <w:rsid w:val="00C1005E"/>
    <w:rsid w:val="00C13264"/>
    <w:rsid w:val="00C1346D"/>
    <w:rsid w:val="00C37065"/>
    <w:rsid w:val="00C41EAE"/>
    <w:rsid w:val="00C42806"/>
    <w:rsid w:val="00C47AFE"/>
    <w:rsid w:val="00C700D7"/>
    <w:rsid w:val="00C7678D"/>
    <w:rsid w:val="00C91C6C"/>
    <w:rsid w:val="00C920E4"/>
    <w:rsid w:val="00C93E79"/>
    <w:rsid w:val="00C959C8"/>
    <w:rsid w:val="00C96A93"/>
    <w:rsid w:val="00C96F97"/>
    <w:rsid w:val="00C976B1"/>
    <w:rsid w:val="00CA02E2"/>
    <w:rsid w:val="00CB02D8"/>
    <w:rsid w:val="00CB2F86"/>
    <w:rsid w:val="00CB7CC2"/>
    <w:rsid w:val="00CC347E"/>
    <w:rsid w:val="00CD235C"/>
    <w:rsid w:val="00CE4F94"/>
    <w:rsid w:val="00CE59F2"/>
    <w:rsid w:val="00CF1021"/>
    <w:rsid w:val="00CF5D7B"/>
    <w:rsid w:val="00D02896"/>
    <w:rsid w:val="00D31845"/>
    <w:rsid w:val="00D356E4"/>
    <w:rsid w:val="00D41D47"/>
    <w:rsid w:val="00D44F39"/>
    <w:rsid w:val="00D605AB"/>
    <w:rsid w:val="00D6759A"/>
    <w:rsid w:val="00D8446A"/>
    <w:rsid w:val="00D8594F"/>
    <w:rsid w:val="00DA333A"/>
    <w:rsid w:val="00DA601B"/>
    <w:rsid w:val="00DC3754"/>
    <w:rsid w:val="00E00F43"/>
    <w:rsid w:val="00E06DC7"/>
    <w:rsid w:val="00E1352F"/>
    <w:rsid w:val="00E1415D"/>
    <w:rsid w:val="00E34D1C"/>
    <w:rsid w:val="00E46BA3"/>
    <w:rsid w:val="00E5798E"/>
    <w:rsid w:val="00E6621A"/>
    <w:rsid w:val="00E6628F"/>
    <w:rsid w:val="00E66479"/>
    <w:rsid w:val="00E77CC8"/>
    <w:rsid w:val="00E822EC"/>
    <w:rsid w:val="00E85985"/>
    <w:rsid w:val="00E86EC8"/>
    <w:rsid w:val="00E90F73"/>
    <w:rsid w:val="00E91A43"/>
    <w:rsid w:val="00EA6B17"/>
    <w:rsid w:val="00EA7782"/>
    <w:rsid w:val="00EB2AA3"/>
    <w:rsid w:val="00EB3964"/>
    <w:rsid w:val="00EC75C8"/>
    <w:rsid w:val="00ED08AC"/>
    <w:rsid w:val="00ED3579"/>
    <w:rsid w:val="00EF0253"/>
    <w:rsid w:val="00EF5195"/>
    <w:rsid w:val="00F048A5"/>
    <w:rsid w:val="00F106FF"/>
    <w:rsid w:val="00F165A4"/>
    <w:rsid w:val="00F2488B"/>
    <w:rsid w:val="00F35B0F"/>
    <w:rsid w:val="00F44DCC"/>
    <w:rsid w:val="00F827E0"/>
    <w:rsid w:val="00F82EF0"/>
    <w:rsid w:val="00F86737"/>
    <w:rsid w:val="00F95557"/>
    <w:rsid w:val="00FB0D76"/>
    <w:rsid w:val="00FB53BC"/>
    <w:rsid w:val="00FB6FE8"/>
    <w:rsid w:val="00FC2B65"/>
    <w:rsid w:val="00FD6C3D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7C10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  <w:style w:type="character" w:styleId="affc">
    <w:name w:val="Unresolved Mention"/>
    <w:basedOn w:val="a0"/>
    <w:uiPriority w:val="99"/>
    <w:semiHidden/>
    <w:unhideWhenUsed/>
    <w:rsid w:val="0073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2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7110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.modao.cc/app/106101ba5912eef5d2b46d0194350e4ce7ad6d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g.modao.cc/app/41ac45c77834250958116a0807a134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044354"/>
    <w:rsid w:val="00055B5C"/>
    <w:rsid w:val="000D3D22"/>
    <w:rsid w:val="00117253"/>
    <w:rsid w:val="001B1F20"/>
    <w:rsid w:val="00264119"/>
    <w:rsid w:val="002D19F6"/>
    <w:rsid w:val="002D4D48"/>
    <w:rsid w:val="002E5D02"/>
    <w:rsid w:val="002F48ED"/>
    <w:rsid w:val="0036036E"/>
    <w:rsid w:val="00433A13"/>
    <w:rsid w:val="004C019E"/>
    <w:rsid w:val="004D0697"/>
    <w:rsid w:val="004E0038"/>
    <w:rsid w:val="004E1F67"/>
    <w:rsid w:val="00522E8A"/>
    <w:rsid w:val="005C4B4B"/>
    <w:rsid w:val="005F07FE"/>
    <w:rsid w:val="006E400E"/>
    <w:rsid w:val="00704EF3"/>
    <w:rsid w:val="0073592E"/>
    <w:rsid w:val="007945AF"/>
    <w:rsid w:val="007D2B57"/>
    <w:rsid w:val="007E2988"/>
    <w:rsid w:val="008A01F0"/>
    <w:rsid w:val="008E7911"/>
    <w:rsid w:val="009338DB"/>
    <w:rsid w:val="00937DEA"/>
    <w:rsid w:val="009A43D6"/>
    <w:rsid w:val="009E5DAF"/>
    <w:rsid w:val="00A21E6A"/>
    <w:rsid w:val="00A44420"/>
    <w:rsid w:val="00B54FCA"/>
    <w:rsid w:val="00BA1747"/>
    <w:rsid w:val="00BD03EC"/>
    <w:rsid w:val="00BE1A4E"/>
    <w:rsid w:val="00BF0903"/>
    <w:rsid w:val="00C46B98"/>
    <w:rsid w:val="00CA397E"/>
    <w:rsid w:val="00CC2BBC"/>
    <w:rsid w:val="00CD6D60"/>
    <w:rsid w:val="00D6209A"/>
    <w:rsid w:val="00D637E8"/>
    <w:rsid w:val="00D73693"/>
    <w:rsid w:val="00DA7109"/>
    <w:rsid w:val="00E16F04"/>
    <w:rsid w:val="00E97FD4"/>
    <w:rsid w:val="00F30629"/>
    <w:rsid w:val="00F86CFB"/>
    <w:rsid w:val="00F95FD8"/>
    <w:rsid w:val="00FE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673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314</cp:revision>
  <cp:lastPrinted>2019-06-17T09:22:00Z</cp:lastPrinted>
  <dcterms:created xsi:type="dcterms:W3CDTF">2019-04-01T11:32:00Z</dcterms:created>
  <dcterms:modified xsi:type="dcterms:W3CDTF">2019-06-20T10:45:00Z</dcterms:modified>
  <cp:version/>
</cp:coreProperties>
</file>